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0C8" w:rsidRPr="004750F7" w:rsidRDefault="004750F7" w:rsidP="009B03EB">
      <w:pPr>
        <w:pStyle w:val="ARTICLETITLE"/>
        <w:spacing w:after="120"/>
        <w:rPr>
          <w:color w:val="000000"/>
          <w:lang w:val="ca-ES"/>
        </w:rPr>
      </w:pPr>
      <w:r w:rsidRPr="004750F7">
        <w:rPr>
          <w:color w:val="000000"/>
          <w:lang w:val="ca-ES"/>
        </w:rPr>
        <w:t>Títol</w:t>
      </w:r>
      <w:r w:rsidR="00656705" w:rsidRPr="004750F7">
        <w:rPr>
          <w:color w:val="000000"/>
          <w:lang w:val="ca-ES"/>
        </w:rPr>
        <w:t xml:space="preserve"> del </w:t>
      </w:r>
      <w:r w:rsidR="00534DB6">
        <w:rPr>
          <w:color w:val="000000"/>
          <w:lang w:val="ca-ES"/>
        </w:rPr>
        <w:t>Treball</w:t>
      </w:r>
      <w:r w:rsidR="00656705" w:rsidRPr="004750F7">
        <w:rPr>
          <w:color w:val="000000"/>
          <w:lang w:val="ca-ES"/>
        </w:rPr>
        <w:t xml:space="preserve"> (</w:t>
      </w:r>
      <w:r w:rsidRPr="004750F7">
        <w:rPr>
          <w:color w:val="000000"/>
          <w:lang w:val="ca-ES"/>
        </w:rPr>
        <w:t>màxim</w:t>
      </w:r>
      <w:r w:rsidR="00656705" w:rsidRPr="004750F7">
        <w:rPr>
          <w:color w:val="000000"/>
          <w:lang w:val="ca-ES"/>
        </w:rPr>
        <w:t xml:space="preserve"> 3 </w:t>
      </w:r>
      <w:r w:rsidRPr="004750F7">
        <w:rPr>
          <w:color w:val="000000"/>
          <w:lang w:val="ca-ES"/>
        </w:rPr>
        <w:t>línies</w:t>
      </w:r>
      <w:r w:rsidR="00656705" w:rsidRPr="004750F7">
        <w:rPr>
          <w:color w:val="000000"/>
          <w:lang w:val="ca-ES"/>
        </w:rPr>
        <w:t>)</w:t>
      </w:r>
    </w:p>
    <w:p w:rsidR="003104D6" w:rsidRPr="004750F7" w:rsidRDefault="00656705" w:rsidP="003104D6">
      <w:pPr>
        <w:pStyle w:val="AUTHOR"/>
        <w:spacing w:before="80" w:after="360"/>
        <w:rPr>
          <w:color w:val="000000"/>
          <w:sz w:val="28"/>
          <w:szCs w:val="28"/>
          <w:lang w:val="ca-ES"/>
        </w:rPr>
      </w:pPr>
      <w:r w:rsidRPr="004750F7">
        <w:rPr>
          <w:color w:val="000000"/>
          <w:sz w:val="28"/>
          <w:szCs w:val="28"/>
          <w:lang w:val="ca-ES"/>
        </w:rPr>
        <w:t>Nom de l’estudiant</w:t>
      </w:r>
    </w:p>
    <w:p w:rsidR="004750F7" w:rsidRDefault="004750F7" w:rsidP="0056412D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4750F7">
        <w:rPr>
          <w:b/>
          <w:color w:val="000000"/>
          <w:lang w:val="ca-ES"/>
        </w:rPr>
        <w:t>Resum</w:t>
      </w:r>
      <w:r w:rsidRPr="004750F7">
        <w:rPr>
          <w:color w:val="000000"/>
          <w:lang w:val="ca-ES"/>
        </w:rPr>
        <w:t>—</w:t>
      </w:r>
      <w:r>
        <w:rPr>
          <w:color w:val="000000"/>
          <w:lang w:val="ca-ES"/>
        </w:rPr>
        <w:t>Resum del projecte, màxim 10 línies</w:t>
      </w:r>
      <w:r w:rsidRPr="004750F7">
        <w:rPr>
          <w:color w:val="000000" w:themeColor="text1"/>
          <w:lang w:val="ca-ES"/>
        </w:rPr>
        <w:t>.</w:t>
      </w:r>
      <w:r>
        <w:rPr>
          <w:color w:val="000000" w:themeColor="text1"/>
          <w:lang w:val="ca-ES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  <w:r w:rsidRPr="004750F7">
        <w:rPr>
          <w:color w:val="000000" w:themeColor="text1"/>
          <w:lang w:val="ca-ES"/>
        </w:rPr>
        <w:t xml:space="preserve"> </w:t>
      </w:r>
      <w:r>
        <w:rPr>
          <w:color w:val="000000" w:themeColor="text1"/>
          <w:lang w:val="ca-ES"/>
        </w:rPr>
        <w:t>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</w:p>
    <w:p w:rsid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Paraules clau</w:t>
      </w:r>
      <w:r w:rsidR="00FE70E1">
        <w:rPr>
          <w:color w:val="000000"/>
          <w:lang w:val="ca-ES"/>
        </w:rPr>
        <w:t>—</w:t>
      </w:r>
      <w:r w:rsidR="007738A2">
        <w:rPr>
          <w:color w:val="000000"/>
          <w:lang w:val="ca-ES"/>
        </w:rPr>
        <w:t>Paraules</w:t>
      </w:r>
      <w:r>
        <w:rPr>
          <w:color w:val="000000"/>
          <w:lang w:val="ca-ES"/>
        </w:rPr>
        <w:t xml:space="preserve"> clau del projecte, màxim 2 línies</w:t>
      </w:r>
      <w:r w:rsidRPr="004750F7">
        <w:rPr>
          <w:color w:val="000000" w:themeColor="text1"/>
          <w:lang w:val="ca-ES"/>
        </w:rPr>
        <w:t>.</w:t>
      </w:r>
      <w:r w:rsidRPr="004750F7">
        <w:rPr>
          <w:color w:val="000000"/>
          <w:lang w:val="ca-ES"/>
        </w:rPr>
        <w:t xml:space="preserve"> </w:t>
      </w:r>
      <w:r>
        <w:rPr>
          <w:color w:val="000000" w:themeColor="text1"/>
          <w:lang w:val="ca-ES"/>
        </w:rPr>
        <w:t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</w:t>
      </w:r>
    </w:p>
    <w:p w:rsidR="004750F7" w:rsidRP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</w:p>
    <w:p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Pr="004750F7">
        <w:rPr>
          <w:color w:val="000000"/>
          <w:lang w:val="ca-ES"/>
        </w:rPr>
        <w:t>—</w:t>
      </w:r>
      <w:r w:rsidR="004750F7" w:rsidRPr="004750F7">
        <w:rPr>
          <w:color w:val="000000"/>
          <w:lang w:val="ca-ES"/>
        </w:rPr>
        <w:t xml:space="preserve">Versió </w:t>
      </w:r>
      <w:r w:rsidR="00FD473C">
        <w:rPr>
          <w:color w:val="000000"/>
          <w:lang w:val="ca-ES"/>
        </w:rPr>
        <w:t>en anglè</w:t>
      </w:r>
      <w:r w:rsidR="004750F7" w:rsidRPr="004750F7">
        <w:rPr>
          <w:color w:val="000000"/>
          <w:lang w:val="ca-ES"/>
        </w:rPr>
        <w:t>s del resum</w:t>
      </w:r>
      <w:r w:rsidR="00887762" w:rsidRPr="004750F7">
        <w:rPr>
          <w:color w:val="000000" w:themeColor="text1"/>
          <w:lang w:val="ca-ES"/>
        </w:rPr>
        <w:t>.</w:t>
      </w:r>
      <w:r w:rsidR="004750F7">
        <w:rPr>
          <w:color w:val="000000" w:themeColor="text1"/>
          <w:lang w:val="ca-ES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  <w:r w:rsidR="004750F7" w:rsidRPr="004750F7">
        <w:rPr>
          <w:color w:val="000000" w:themeColor="text1"/>
          <w:lang w:val="ca-ES"/>
        </w:rPr>
        <w:t xml:space="preserve"> </w:t>
      </w:r>
      <w:r w:rsidR="004750F7">
        <w:rPr>
          <w:color w:val="000000" w:themeColor="text1"/>
          <w:lang w:val="ca-ES"/>
        </w:rPr>
        <w:t>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 ...... .</w:t>
      </w:r>
    </w:p>
    <w:p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Pr="004750F7">
        <w:rPr>
          <w:color w:val="000000"/>
          <w:lang w:val="ca-ES"/>
        </w:rPr>
        <w:t>—</w:t>
      </w:r>
      <w:r w:rsidR="004750F7" w:rsidRPr="004750F7">
        <w:rPr>
          <w:color w:val="000000"/>
          <w:lang w:val="ca-ES"/>
        </w:rPr>
        <w:t xml:space="preserve">Versió </w:t>
      </w:r>
      <w:r w:rsidR="00FD473C">
        <w:rPr>
          <w:color w:val="000000"/>
          <w:lang w:val="ca-ES"/>
        </w:rPr>
        <w:t>en anglè</w:t>
      </w:r>
      <w:r w:rsidR="004750F7" w:rsidRPr="004750F7">
        <w:rPr>
          <w:color w:val="000000"/>
          <w:lang w:val="ca-ES"/>
        </w:rPr>
        <w:t>s de les paraules clau.</w:t>
      </w:r>
      <w:r w:rsidRPr="004750F7">
        <w:rPr>
          <w:color w:val="000000"/>
          <w:lang w:val="ca-ES"/>
        </w:rPr>
        <w:t xml:space="preserve"> </w:t>
      </w:r>
      <w:r w:rsidR="004750F7">
        <w:rPr>
          <w:color w:val="000000" w:themeColor="text1"/>
          <w:lang w:val="ca-ES"/>
        </w:rPr>
        <w:t xml:space="preserve"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 .... .... ... </w:t>
      </w:r>
    </w:p>
    <w:p w:rsidR="00981DD1" w:rsidRPr="0056412D" w:rsidRDefault="00981DD1" w:rsidP="00981DD1">
      <w:pPr>
        <w:rPr>
          <w:sz w:val="18"/>
          <w:szCs w:val="18"/>
          <w:lang w:val="ca-ES"/>
        </w:rPr>
      </w:pPr>
    </w:p>
    <w:p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:rsidR="00421A63" w:rsidRPr="00FD473C" w:rsidRDefault="00277DBD" w:rsidP="0056412D">
      <w:pPr>
        <w:pStyle w:val="Ttol1"/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 w:rsidRPr="00FD473C">
        <w:rPr>
          <w:color w:val="000000"/>
          <w:lang w:val="ca-ES"/>
        </w:rPr>
        <w:t>1</w:t>
      </w:r>
      <w:r w:rsidRPr="00FD473C">
        <w:rPr>
          <w:color w:val="000000"/>
          <w:lang w:val="ca-ES"/>
        </w:rPr>
        <w:tab/>
        <w:t>Introducció</w:t>
      </w:r>
    </w:p>
    <w:p w:rsidR="003410C8" w:rsidRPr="00FD473C" w:rsidRDefault="002C193A" w:rsidP="0056412D">
      <w:pPr>
        <w:pStyle w:val="Text"/>
        <w:keepNext/>
        <w:framePr w:dropCap="drop" w:lines="2" w:h="441" w:hRule="exact" w:wrap="around" w:vAnchor="text" w:hAnchor="text"/>
        <w:autoSpaceDE/>
        <w:autoSpaceDN/>
        <w:spacing w:line="240" w:lineRule="auto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</w:pPr>
      <w:r w:rsidRPr="00FD473C"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  <w:t>A</w:t>
      </w:r>
    </w:p>
    <w:p w:rsidR="002C193A" w:rsidRPr="00FD473C" w:rsidRDefault="002C193A" w:rsidP="0056412D">
      <w:pPr>
        <w:pStyle w:val="PARAGRAPHnoindent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QUE</w:t>
      </w:r>
      <w:r w:rsidR="003410C8" w:rsidRP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>T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 xml:space="preserve">document és una </w:t>
      </w:r>
      <w:r w:rsidR="005E7E7A" w:rsidRPr="00FD473C">
        <w:rPr>
          <w:color w:val="000000"/>
          <w:lang w:val="ca-ES"/>
        </w:rPr>
        <w:t>adaptació</w:t>
      </w:r>
      <w:r w:rsidRPr="00FD473C">
        <w:rPr>
          <w:color w:val="000000"/>
          <w:lang w:val="ca-ES"/>
        </w:rPr>
        <w:t xml:space="preserve"> de l’estil dels articles de la IEEE i assumeix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>la utilització de</w:t>
      </w:r>
      <w:r w:rsidR="003410C8" w:rsidRPr="00FD473C">
        <w:rPr>
          <w:color w:val="000000"/>
          <w:lang w:val="ca-ES"/>
        </w:rPr>
        <w:t xml:space="preserve"> Micr</w:t>
      </w:r>
      <w:r w:rsidR="003410C8" w:rsidRPr="00FD473C">
        <w:rPr>
          <w:color w:val="000000"/>
          <w:lang w:val="ca-ES"/>
        </w:rPr>
        <w:t>o</w:t>
      </w:r>
      <w:r w:rsidR="003410C8" w:rsidRPr="00FD473C">
        <w:rPr>
          <w:color w:val="000000"/>
          <w:lang w:val="ca-ES"/>
        </w:rPr>
        <w:t>soft Word versi</w:t>
      </w:r>
      <w:r w:rsidRPr="00FD473C">
        <w:rPr>
          <w:color w:val="000000"/>
          <w:lang w:val="ca-ES"/>
        </w:rPr>
        <w:t>ons 6.0 o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>superior</w:t>
      </w:r>
      <w:r w:rsidR="003410C8" w:rsidRPr="00FD473C">
        <w:rPr>
          <w:color w:val="000000"/>
          <w:lang w:val="ca-ES"/>
        </w:rPr>
        <w:t xml:space="preserve">. </w:t>
      </w:r>
      <w:r w:rsidRPr="00FD473C">
        <w:rPr>
          <w:color w:val="000000"/>
          <w:lang w:val="ca-ES"/>
        </w:rPr>
        <w:t xml:space="preserve">De fet, </w:t>
      </w:r>
      <w:r w:rsidR="004F2346" w:rsidRPr="00FD473C">
        <w:rPr>
          <w:color w:val="000000"/>
          <w:lang w:val="ca-ES"/>
        </w:rPr>
        <w:t>acompanyant aquest document</w:t>
      </w:r>
      <w:r w:rsidRPr="00FD473C">
        <w:rPr>
          <w:color w:val="000000"/>
          <w:lang w:val="ca-ES"/>
        </w:rPr>
        <w:t xml:space="preserve"> podeu trobar </w:t>
      </w:r>
      <w:r w:rsidR="00F63011" w:rsidRPr="00FD473C">
        <w:rPr>
          <w:color w:val="000000"/>
          <w:lang w:val="ca-ES"/>
        </w:rPr>
        <w:t xml:space="preserve">l’original en </w:t>
      </w:r>
      <w:r w:rsidR="004F2346" w:rsidRPr="00FD473C">
        <w:rPr>
          <w:color w:val="000000"/>
          <w:lang w:val="ca-ES"/>
        </w:rPr>
        <w:t>anglès</w:t>
      </w:r>
      <w:r w:rsidR="00F63011" w:rsidRPr="00FD473C">
        <w:rPr>
          <w:color w:val="000000"/>
          <w:lang w:val="ca-ES"/>
        </w:rPr>
        <w:t xml:space="preserve"> (</w:t>
      </w:r>
      <w:proofErr w:type="spellStart"/>
      <w:r w:rsidR="00F63011" w:rsidRPr="00FD473C">
        <w:rPr>
          <w:color w:val="000000"/>
          <w:lang w:val="ca-ES"/>
        </w:rPr>
        <w:t>IEEE-Template</w:t>
      </w:r>
      <w:proofErr w:type="spellEnd"/>
      <w:r w:rsidR="004F2346" w:rsidRPr="00FD473C">
        <w:rPr>
          <w:color w:val="000000"/>
          <w:lang w:val="ca-ES"/>
        </w:rPr>
        <w:t xml:space="preserve">) amb </w:t>
      </w:r>
      <w:r w:rsidRPr="00FD473C">
        <w:rPr>
          <w:color w:val="000000"/>
          <w:lang w:val="ca-ES"/>
        </w:rPr>
        <w:t>les instruccions referents a l’estil. Es r</w:t>
      </w:r>
      <w:r w:rsidRPr="00FD473C">
        <w:rPr>
          <w:color w:val="000000"/>
          <w:lang w:val="ca-ES"/>
        </w:rPr>
        <w:t>e</w:t>
      </w:r>
      <w:r w:rsidRPr="00FD473C">
        <w:rPr>
          <w:color w:val="000000"/>
          <w:lang w:val="ca-ES"/>
        </w:rPr>
        <w:t>comana llegir el document original</w:t>
      </w:r>
      <w:r w:rsidR="005E7E7A" w:rsidRPr="00FD473C">
        <w:rPr>
          <w:color w:val="000000"/>
          <w:lang w:val="ca-ES"/>
        </w:rPr>
        <w:t xml:space="preserve"> per tal de saber com inserir figures</w:t>
      </w:r>
      <w:r w:rsidR="00A91AE8" w:rsidRPr="00FD473C">
        <w:rPr>
          <w:color w:val="000000"/>
          <w:lang w:val="ca-ES"/>
        </w:rPr>
        <w:t xml:space="preserve"> i taules</w:t>
      </w:r>
      <w:r w:rsidR="005E7E7A" w:rsidRPr="00FD473C">
        <w:rPr>
          <w:color w:val="000000"/>
          <w:lang w:val="ca-ES"/>
        </w:rPr>
        <w:t xml:space="preserve">, </w:t>
      </w:r>
      <w:r w:rsidR="00A91AE8" w:rsidRPr="00FD473C">
        <w:rPr>
          <w:color w:val="000000"/>
          <w:lang w:val="ca-ES"/>
        </w:rPr>
        <w:t xml:space="preserve">inserir </w:t>
      </w:r>
      <w:r w:rsidR="007738A2" w:rsidRPr="00FD473C">
        <w:rPr>
          <w:color w:val="000000"/>
          <w:lang w:val="ca-ES"/>
        </w:rPr>
        <w:t>peu</w:t>
      </w:r>
      <w:r w:rsidR="004F2346" w:rsidRPr="00FD473C">
        <w:rPr>
          <w:color w:val="000000"/>
          <w:lang w:val="ca-ES"/>
        </w:rPr>
        <w:t>s</w:t>
      </w:r>
      <w:r w:rsidR="007738A2" w:rsidRPr="00FD473C">
        <w:rPr>
          <w:color w:val="000000"/>
          <w:lang w:val="ca-ES"/>
        </w:rPr>
        <w:t xml:space="preserve"> de pàgi</w:t>
      </w:r>
      <w:r w:rsidR="004F2346" w:rsidRPr="00FD473C">
        <w:rPr>
          <w:color w:val="000000"/>
          <w:lang w:val="ca-ES"/>
        </w:rPr>
        <w:t>na</w:t>
      </w:r>
      <w:r w:rsidR="00A91AE8" w:rsidRPr="00FD473C">
        <w:rPr>
          <w:color w:val="000000"/>
          <w:lang w:val="ca-ES"/>
        </w:rPr>
        <w:t xml:space="preserve">, fer </w:t>
      </w:r>
      <w:r w:rsidR="007738A2" w:rsidRPr="00FD473C">
        <w:rPr>
          <w:color w:val="000000"/>
          <w:lang w:val="ca-ES"/>
        </w:rPr>
        <w:t>equac</w:t>
      </w:r>
      <w:r w:rsidR="007738A2" w:rsidRPr="00FD473C">
        <w:rPr>
          <w:color w:val="000000"/>
          <w:lang w:val="ca-ES"/>
        </w:rPr>
        <w:t>i</w:t>
      </w:r>
      <w:r w:rsidR="007738A2" w:rsidRPr="00FD473C">
        <w:rPr>
          <w:color w:val="000000"/>
          <w:lang w:val="ca-ES"/>
        </w:rPr>
        <w:t>ons</w:t>
      </w:r>
      <w:r w:rsidR="00A91AE8" w:rsidRPr="00FD473C">
        <w:rPr>
          <w:color w:val="000000"/>
          <w:lang w:val="ca-ES"/>
        </w:rPr>
        <w:t xml:space="preserve">, </w:t>
      </w:r>
      <w:r w:rsidR="005E7E7A" w:rsidRPr="00FD473C">
        <w:rPr>
          <w:color w:val="000000"/>
          <w:lang w:val="ca-ES"/>
        </w:rPr>
        <w:t>fer referències, etc</w:t>
      </w:r>
      <w:r w:rsidRPr="00FD473C">
        <w:rPr>
          <w:color w:val="000000"/>
          <w:lang w:val="ca-ES"/>
        </w:rPr>
        <w:t xml:space="preserve">. Si us plau, heu de respectar l’estil, per exemple, no podeu </w:t>
      </w:r>
      <w:r w:rsidR="005E7E7A" w:rsidRPr="00FD473C">
        <w:rPr>
          <w:color w:val="000000"/>
          <w:lang w:val="ca-ES"/>
        </w:rPr>
        <w:t>canviar</w:t>
      </w:r>
      <w:r w:rsidRPr="00FD473C">
        <w:rPr>
          <w:color w:val="000000"/>
          <w:lang w:val="ca-ES"/>
        </w:rPr>
        <w:t xml:space="preserve"> ni </w:t>
      </w:r>
      <w:r w:rsidR="005E7E7A" w:rsidRPr="00FD473C">
        <w:rPr>
          <w:color w:val="000000"/>
          <w:lang w:val="ca-ES"/>
        </w:rPr>
        <w:t>la mida</w:t>
      </w:r>
      <w:r w:rsidRPr="00FD473C">
        <w:rPr>
          <w:color w:val="000000"/>
          <w:lang w:val="ca-ES"/>
        </w:rPr>
        <w:t xml:space="preserve"> de la font, ni l’espai entre línies</w:t>
      </w:r>
      <w:r w:rsidR="005E7E7A" w:rsidRPr="00FD473C">
        <w:rPr>
          <w:color w:val="000000"/>
          <w:lang w:val="ca-ES"/>
        </w:rPr>
        <w:t>, ni la doble columna</w:t>
      </w:r>
      <w:r w:rsidRPr="00FD473C">
        <w:rPr>
          <w:color w:val="000000"/>
          <w:lang w:val="ca-ES"/>
        </w:rPr>
        <w:t>.</w:t>
      </w:r>
    </w:p>
    <w:p w:rsidR="002C193A" w:rsidRPr="00FD473C" w:rsidRDefault="002C193A" w:rsidP="0056412D">
      <w:pPr>
        <w:pStyle w:val="PARAGRAPHnoindent"/>
        <w:spacing w:line="240" w:lineRule="auto"/>
        <w:rPr>
          <w:color w:val="000000"/>
          <w:lang w:val="ca-ES"/>
        </w:rPr>
      </w:pPr>
    </w:p>
    <w:p w:rsidR="00026AD2" w:rsidRPr="00FD473C" w:rsidRDefault="005E7E7A" w:rsidP="0056412D">
      <w:pPr>
        <w:pStyle w:val="PARAGRAPH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Des del punt de vista del TFG hi ha un </w:t>
      </w:r>
      <w:r w:rsidR="00A6626B" w:rsidRPr="00FD473C">
        <w:rPr>
          <w:color w:val="000000"/>
          <w:lang w:val="ca-ES"/>
        </w:rPr>
        <w:t xml:space="preserve">límit en el nombre de pàgines: </w:t>
      </w:r>
    </w:p>
    <w:p w:rsidR="00026AD2" w:rsidRPr="00FD473C" w:rsidRDefault="00026AD2" w:rsidP="0056412D">
      <w:pPr>
        <w:pStyle w:val="PARAGRAPH"/>
        <w:spacing w:line="240" w:lineRule="auto"/>
        <w:rPr>
          <w:color w:val="000000"/>
          <w:lang w:val="ca-ES"/>
        </w:rPr>
      </w:pPr>
    </w:p>
    <w:p w:rsidR="00026AD2" w:rsidRPr="00FD473C" w:rsidRDefault="00A6626B" w:rsidP="0056412D">
      <w:pPr>
        <w:pStyle w:val="PARAGRAPH"/>
        <w:numPr>
          <w:ilvl w:val="0"/>
          <w:numId w:val="41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10 pàgines màxim d’explicació del </w:t>
      </w:r>
      <w:r w:rsidR="007738A2" w:rsidRPr="00FD473C">
        <w:rPr>
          <w:color w:val="000000"/>
          <w:lang w:val="ca-ES"/>
        </w:rPr>
        <w:t>treball</w:t>
      </w:r>
      <w:r w:rsidR="00026AD2" w:rsidRPr="00FD473C">
        <w:rPr>
          <w:color w:val="000000"/>
          <w:lang w:val="ca-ES"/>
        </w:rPr>
        <w:t>, agraïments i bibliografia</w:t>
      </w:r>
      <w:r w:rsidR="009862E6" w:rsidRPr="00FD473C">
        <w:rPr>
          <w:color w:val="000000"/>
          <w:lang w:val="ca-ES"/>
        </w:rPr>
        <w:t>.</w:t>
      </w:r>
    </w:p>
    <w:p w:rsidR="003410C8" w:rsidRPr="00FD473C" w:rsidRDefault="00A6626B" w:rsidP="0056412D">
      <w:pPr>
        <w:pStyle w:val="PARAGRAPH"/>
        <w:numPr>
          <w:ilvl w:val="0"/>
          <w:numId w:val="41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lastRenderedPageBreak/>
        <w:t xml:space="preserve">4 pàgines </w:t>
      </w:r>
      <w:r w:rsidR="00026AD2" w:rsidRPr="00FD473C">
        <w:rPr>
          <w:color w:val="000000"/>
          <w:lang w:val="ca-ES"/>
        </w:rPr>
        <w:t>addicionals</w:t>
      </w:r>
      <w:r w:rsidRPr="00FD473C">
        <w:rPr>
          <w:color w:val="000000"/>
          <w:lang w:val="ca-ES"/>
        </w:rPr>
        <w:t xml:space="preserve"> per incloure </w:t>
      </w:r>
      <w:r w:rsidR="00FD473C" w:rsidRPr="00FD473C">
        <w:rPr>
          <w:color w:val="000000"/>
          <w:lang w:val="ca-ES"/>
        </w:rPr>
        <w:t>matè</w:t>
      </w:r>
      <w:r w:rsidR="00026AD2" w:rsidRPr="00FD473C">
        <w:rPr>
          <w:color w:val="000000"/>
          <w:lang w:val="ca-ES"/>
        </w:rPr>
        <w:t>ria d’</w:t>
      </w:r>
      <w:r w:rsidR="007738A2" w:rsidRPr="00FD473C">
        <w:rPr>
          <w:color w:val="000000"/>
          <w:lang w:val="ca-ES"/>
        </w:rPr>
        <w:t>apèndix</w:t>
      </w:r>
      <w:r w:rsidRPr="00FD473C">
        <w:rPr>
          <w:color w:val="000000"/>
          <w:lang w:val="ca-ES"/>
        </w:rPr>
        <w:t>.</w:t>
      </w:r>
    </w:p>
    <w:p w:rsidR="00A23285" w:rsidRDefault="00A23285" w:rsidP="0056412D">
      <w:pPr>
        <w:pStyle w:val="PARAGRAPH"/>
        <w:spacing w:line="240" w:lineRule="auto"/>
        <w:rPr>
          <w:color w:val="000000"/>
          <w:lang w:val="ca-ES"/>
        </w:rPr>
      </w:pPr>
    </w:p>
    <w:p w:rsidR="00606F3B" w:rsidRPr="00FD473C" w:rsidRDefault="00606F3B" w:rsidP="0056412D">
      <w:pPr>
        <w:pStyle w:val="PARAGRAPH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La organització en seccions dependrà de cada treball, però de manera genèrica podem esperar:</w:t>
      </w:r>
    </w:p>
    <w:p w:rsidR="00606F3B" w:rsidRPr="00FD473C" w:rsidRDefault="00606F3B" w:rsidP="0056412D">
      <w:pPr>
        <w:pStyle w:val="PARAGRAPH"/>
        <w:spacing w:line="240" w:lineRule="auto"/>
        <w:rPr>
          <w:color w:val="000000"/>
          <w:lang w:val="ca-ES"/>
        </w:rPr>
      </w:pPr>
    </w:p>
    <w:p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Secció </w:t>
      </w:r>
      <w:r w:rsidR="007738A2" w:rsidRPr="00FD473C">
        <w:rPr>
          <w:color w:val="000000"/>
          <w:lang w:val="ca-ES"/>
        </w:rPr>
        <w:t>d’introducció</w:t>
      </w:r>
      <w:r w:rsidRPr="00FD473C">
        <w:rPr>
          <w:color w:val="000000"/>
          <w:lang w:val="ca-ES"/>
        </w:rPr>
        <w:t xml:space="preserve"> on es motiva el treball i es pla</w:t>
      </w:r>
      <w:r w:rsidRPr="00FD473C">
        <w:rPr>
          <w:color w:val="000000"/>
          <w:lang w:val="ca-ES"/>
        </w:rPr>
        <w:t>n</w:t>
      </w:r>
      <w:r w:rsidR="007738A2" w:rsidRPr="00FD473C">
        <w:rPr>
          <w:color w:val="000000"/>
          <w:lang w:val="ca-ES"/>
        </w:rPr>
        <w:t>teg</w:t>
      </w:r>
      <w:r w:rsidRPr="00FD473C">
        <w:rPr>
          <w:color w:val="000000"/>
          <w:lang w:val="ca-ES"/>
        </w:rPr>
        <w:t>en els objectius, i també s’explica breument l’organització de la resta del document.</w:t>
      </w:r>
    </w:p>
    <w:p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Una </w:t>
      </w:r>
      <w:r w:rsidR="007738A2" w:rsidRPr="00FD473C">
        <w:rPr>
          <w:color w:val="000000"/>
          <w:lang w:val="ca-ES"/>
        </w:rPr>
        <w:t>sèrie</w:t>
      </w:r>
      <w:r w:rsidRPr="00FD473C">
        <w:rPr>
          <w:color w:val="000000"/>
          <w:lang w:val="ca-ES"/>
        </w:rPr>
        <w:t xml:space="preserve"> de seccions que dependran del treball pa</w:t>
      </w:r>
      <w:r w:rsidRPr="00FD473C">
        <w:rPr>
          <w:color w:val="000000"/>
          <w:lang w:val="ca-ES"/>
        </w:rPr>
        <w:t>r</w:t>
      </w:r>
      <w:r w:rsidRPr="00FD473C">
        <w:rPr>
          <w:color w:val="000000"/>
          <w:lang w:val="ca-ES"/>
        </w:rPr>
        <w:t>ticular.</w:t>
      </w:r>
    </w:p>
    <w:p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Una secció on es presenti el mètode d’avaluació dels resultats, els resultats en si mateixos, i una discu</w:t>
      </w:r>
      <w:r w:rsidRP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>sió/reflexió sobre aquest</w:t>
      </w:r>
      <w:r w:rsid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 xml:space="preserve"> resultats.</w:t>
      </w:r>
    </w:p>
    <w:p w:rsidR="00606F3B" w:rsidRPr="00FD473C" w:rsidRDefault="00C77E0C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Una secció de conclusió del treball, apuntant també </w:t>
      </w:r>
      <w:r w:rsidR="00FD274D">
        <w:rPr>
          <w:color w:val="000000"/>
          <w:lang w:val="ca-ES"/>
        </w:rPr>
        <w:t xml:space="preserve">les </w:t>
      </w:r>
      <w:r w:rsidRPr="00FD473C">
        <w:rPr>
          <w:color w:val="000000"/>
          <w:lang w:val="ca-ES"/>
        </w:rPr>
        <w:t>línies de continuació.</w:t>
      </w:r>
    </w:p>
    <w:p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spacing w:before="120" w:after="60" w:line="240" w:lineRule="auto"/>
        <w:jc w:val="center"/>
        <w:rPr>
          <w:i w:val="0"/>
          <w:color w:val="000000"/>
          <w:lang w:val="ca-ES"/>
        </w:rPr>
      </w:pPr>
      <w:r w:rsidRPr="00FD473C"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proofErr w:type="spellStart"/>
      <w:r w:rsidRPr="00FD473C">
        <w:rPr>
          <w:color w:val="000000"/>
          <w:lang w:val="ca-ES"/>
        </w:rPr>
        <w:t>E-mail</w:t>
      </w:r>
      <w:proofErr w:type="spellEnd"/>
      <w:r w:rsidRPr="00FD473C">
        <w:rPr>
          <w:color w:val="000000"/>
          <w:lang w:val="ca-ES"/>
        </w:rPr>
        <w:t xml:space="preserve"> de contacte: xxx@yyy.zzz</w:t>
      </w:r>
    </w:p>
    <w:p w:rsidR="0056412D" w:rsidRPr="00970741" w:rsidRDefault="002F6FA1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Menció realitzada</w:t>
      </w:r>
      <w:r w:rsidR="0056412D" w:rsidRPr="00FD473C">
        <w:rPr>
          <w:color w:val="000000"/>
          <w:lang w:val="ca-ES"/>
        </w:rPr>
        <w:t xml:space="preserve">: </w:t>
      </w:r>
      <w:r w:rsidR="0056412D">
        <w:rPr>
          <w:color w:val="000000"/>
          <w:lang w:val="ca-ES"/>
        </w:rPr>
        <w:t xml:space="preserve">Enginyeria de </w:t>
      </w:r>
      <w:r w:rsidR="0056412D" w:rsidRPr="00FD473C">
        <w:rPr>
          <w:color w:val="000000"/>
          <w:lang w:val="ca-ES"/>
        </w:rPr>
        <w:t>Compu</w:t>
      </w:r>
      <w:r w:rsidR="0056412D">
        <w:rPr>
          <w:color w:val="000000"/>
          <w:lang w:val="ca-ES"/>
        </w:rPr>
        <w:t xml:space="preserve">tadors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Comput</w:t>
      </w:r>
      <w:r w:rsidR="0056412D">
        <w:rPr>
          <w:color w:val="000000"/>
          <w:lang w:val="ca-ES"/>
        </w:rPr>
        <w:t>a</w:t>
      </w:r>
      <w:r w:rsidR="0056412D" w:rsidRPr="00FD473C">
        <w:rPr>
          <w:color w:val="000000"/>
          <w:lang w:val="ca-ES"/>
        </w:rPr>
        <w:t>ció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Enginyeria del </w:t>
      </w:r>
      <w:r w:rsidR="0056412D" w:rsidRPr="00FD473C">
        <w:rPr>
          <w:color w:val="000000"/>
          <w:lang w:val="ca-ES"/>
        </w:rPr>
        <w:t>Software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Tecnologies de la Informació.</w:t>
      </w:r>
    </w:p>
    <w:p w:rsidR="0056412D" w:rsidRPr="00A23285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Treball </w:t>
      </w:r>
      <w:proofErr w:type="spellStart"/>
      <w:r>
        <w:rPr>
          <w:color w:val="000000"/>
          <w:lang w:val="ca-ES"/>
        </w:rPr>
        <w:t>tutoritzat</w:t>
      </w:r>
      <w:proofErr w:type="spellEnd"/>
      <w:r>
        <w:rPr>
          <w:color w:val="000000"/>
          <w:lang w:val="ca-ES"/>
        </w:rPr>
        <w:t xml:space="preserve"> per: nom i cognoms del tutor (departament)</w:t>
      </w:r>
    </w:p>
    <w:p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201</w:t>
      </w:r>
      <w:r w:rsidR="00445048">
        <w:rPr>
          <w:color w:val="000000"/>
          <w:lang w:val="ca-ES"/>
        </w:rPr>
        <w:t>8</w:t>
      </w:r>
      <w:r>
        <w:rPr>
          <w:color w:val="000000"/>
          <w:lang w:val="ca-ES"/>
        </w:rPr>
        <w:t>/1</w:t>
      </w:r>
      <w:r w:rsidR="00445048">
        <w:rPr>
          <w:color w:val="000000"/>
          <w:lang w:val="ca-ES"/>
        </w:rPr>
        <w:t>9</w:t>
      </w:r>
    </w:p>
    <w:p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Uns petits agraïments</w:t>
      </w:r>
      <w:r w:rsidR="00FD473C">
        <w:rPr>
          <w:color w:val="000000"/>
          <w:lang w:val="ca-ES"/>
        </w:rPr>
        <w:t>,</w:t>
      </w:r>
      <w:r w:rsidRPr="00FD473C">
        <w:rPr>
          <w:color w:val="000000"/>
          <w:lang w:val="ca-ES"/>
        </w:rPr>
        <w:t xml:space="preserve"> si s’escau.</w:t>
      </w:r>
    </w:p>
    <w:p w:rsidR="0056412D" w:rsidRPr="00FD473C" w:rsidRDefault="0056412D" w:rsidP="0056412D">
      <w:pPr>
        <w:pStyle w:val="CCCLINE"/>
        <w:framePr w:w="4632" w:vSpace="238" w:wrap="notBeside" w:hAnchor="page" w:x="3041" w:y="14951"/>
        <w:spacing w:line="240" w:lineRule="auto"/>
        <w:rPr>
          <w:color w:val="000000"/>
          <w:spacing w:val="0"/>
          <w:lang w:val="ca-ES"/>
        </w:rPr>
      </w:pPr>
      <w:r w:rsidRPr="00FD473C">
        <w:rPr>
          <w:color w:val="000000"/>
          <w:spacing w:val="0"/>
          <w:lang w:val="ca-ES"/>
        </w:rPr>
        <w:t>“Mes” de 20</w:t>
      </w:r>
      <w:r>
        <w:rPr>
          <w:color w:val="000000"/>
          <w:spacing w:val="0"/>
          <w:lang w:val="ca-ES"/>
        </w:rPr>
        <w:t>1</w:t>
      </w:r>
      <w:r w:rsidR="00445048">
        <w:rPr>
          <w:color w:val="000000"/>
          <w:spacing w:val="0"/>
          <w:lang w:val="ca-ES"/>
        </w:rPr>
        <w:t>9</w:t>
      </w:r>
      <w:r w:rsidRPr="00FD473C">
        <w:rPr>
          <w:color w:val="000000"/>
          <w:spacing w:val="0"/>
          <w:lang w:val="ca-ES"/>
        </w:rPr>
        <w:t>, E</w:t>
      </w:r>
      <w:r>
        <w:rPr>
          <w:color w:val="000000"/>
          <w:spacing w:val="0"/>
          <w:lang w:val="ca-ES"/>
        </w:rPr>
        <w:t>scola d’</w:t>
      </w:r>
      <w:r w:rsidRPr="00FD473C">
        <w:rPr>
          <w:color w:val="000000"/>
          <w:spacing w:val="0"/>
          <w:lang w:val="ca-ES"/>
        </w:rPr>
        <w:t>E</w:t>
      </w:r>
      <w:r>
        <w:rPr>
          <w:color w:val="000000"/>
          <w:spacing w:val="0"/>
          <w:lang w:val="ca-ES"/>
        </w:rPr>
        <w:t>nginyeria (UAB)</w:t>
      </w:r>
    </w:p>
    <w:p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La bibliografia.</w:t>
      </w:r>
    </w:p>
    <w:p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Una secció a mode d’apèndix</w:t>
      </w:r>
      <w:r w:rsidR="00FD473C">
        <w:rPr>
          <w:color w:val="000000"/>
          <w:lang w:val="ca-ES"/>
        </w:rPr>
        <w:t>, si s’</w:t>
      </w:r>
      <w:r w:rsidRPr="00FD473C">
        <w:rPr>
          <w:color w:val="000000"/>
          <w:lang w:val="ca-ES"/>
        </w:rPr>
        <w:t>escau.</w:t>
      </w:r>
    </w:p>
    <w:p w:rsidR="003410C8" w:rsidRPr="007738A2" w:rsidRDefault="003410C8" w:rsidP="0056412D">
      <w:pPr>
        <w:pStyle w:val="Ttol1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es-ES"/>
        </w:rPr>
        <w:lastRenderedPageBreak/>
        <w:t>2</w:t>
      </w:r>
      <w:r w:rsidRPr="00FD473C">
        <w:rPr>
          <w:color w:val="000000"/>
          <w:lang w:val="es-ES"/>
        </w:rPr>
        <w:tab/>
      </w:r>
      <w:r w:rsidR="00A91AE8" w:rsidRPr="007738A2">
        <w:rPr>
          <w:color w:val="000000"/>
          <w:lang w:val="ca-ES"/>
        </w:rPr>
        <w:t>Exemple de Secció</w:t>
      </w:r>
    </w:p>
    <w:p w:rsidR="003410C8" w:rsidRPr="007738A2" w:rsidRDefault="003410C8" w:rsidP="0056412D">
      <w:pPr>
        <w:pStyle w:val="Ttol2"/>
        <w:spacing w:before="0"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 xml:space="preserve">2.1 </w:t>
      </w:r>
      <w:r w:rsidR="00A91AE8" w:rsidRPr="007738A2">
        <w:rPr>
          <w:color w:val="000000"/>
          <w:lang w:val="ca-ES"/>
        </w:rPr>
        <w:t>Exemple de subsecció</w:t>
      </w:r>
    </w:p>
    <w:p w:rsidR="00A91AE8" w:rsidRPr="007738A2" w:rsidRDefault="00A91AE8" w:rsidP="0056412D">
      <w:pPr>
        <w:pStyle w:val="PARAGRAPH"/>
        <w:spacing w:line="240" w:lineRule="auto"/>
        <w:ind w:firstLine="0"/>
        <w:rPr>
          <w:lang w:val="ca-ES"/>
        </w:rPr>
      </w:pPr>
      <w:r w:rsidRPr="007738A2">
        <w:rPr>
          <w:color w:val="000000" w:themeColor="text1"/>
          <w:lang w:val="ca-ES"/>
        </w:rPr>
        <w:t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.</w:t>
      </w:r>
    </w:p>
    <w:p w:rsidR="003410C8" w:rsidRPr="007738A2" w:rsidRDefault="003410C8" w:rsidP="0056412D">
      <w:pPr>
        <w:pStyle w:val="Ttol2"/>
        <w:spacing w:line="240" w:lineRule="auto"/>
        <w:ind w:left="0" w:firstLine="0"/>
        <w:rPr>
          <w:color w:val="000000"/>
          <w:lang w:val="ca-ES"/>
        </w:rPr>
      </w:pPr>
      <w:r w:rsidRPr="007738A2">
        <w:rPr>
          <w:color w:val="000000"/>
          <w:lang w:val="ca-ES"/>
        </w:rPr>
        <w:t xml:space="preserve">2.2 </w:t>
      </w:r>
      <w:r w:rsidR="00A91AE8" w:rsidRPr="007738A2">
        <w:rPr>
          <w:color w:val="000000"/>
          <w:lang w:val="ca-ES"/>
        </w:rPr>
        <w:t>Exemple de subsecció</w:t>
      </w:r>
    </w:p>
    <w:p w:rsidR="003410C8" w:rsidRPr="007738A2" w:rsidRDefault="00A91AE8" w:rsidP="0056412D">
      <w:pPr>
        <w:pStyle w:val="PARAGRAPH"/>
        <w:spacing w:line="240" w:lineRule="auto"/>
        <w:ind w:firstLine="0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:rsidR="00537DEA" w:rsidRPr="007738A2" w:rsidRDefault="00537DEA" w:rsidP="0056412D">
      <w:pPr>
        <w:pStyle w:val="Ttol1"/>
        <w:spacing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>3</w:t>
      </w:r>
      <w:r w:rsidRPr="007738A2">
        <w:rPr>
          <w:color w:val="000000"/>
          <w:lang w:val="ca-ES"/>
        </w:rPr>
        <w:tab/>
        <w:t>Conclusió</w:t>
      </w:r>
    </w:p>
    <w:p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:rsidR="003410C8" w:rsidRPr="007738A2" w:rsidRDefault="009A76B1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Agraïments</w:t>
      </w:r>
    </w:p>
    <w:p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:rsidR="003410C8" w:rsidRPr="007738A2" w:rsidRDefault="00537DE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</w:p>
    <w:p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szCs w:val="16"/>
          <w:lang w:val="ca-ES"/>
        </w:rPr>
      </w:pPr>
      <w:r w:rsidRPr="007738A2">
        <w:rPr>
          <w:color w:val="000000"/>
          <w:sz w:val="16"/>
          <w:szCs w:val="16"/>
          <w:lang w:val="ca-ES"/>
        </w:rPr>
        <w:t>Referència 1</w:t>
      </w:r>
    </w:p>
    <w:p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Referència 2</w:t>
      </w:r>
    </w:p>
    <w:p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Etc.</w:t>
      </w:r>
    </w:p>
    <w:p w:rsidR="003410C8" w:rsidRPr="007738A2" w:rsidRDefault="003410C8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:rsidR="007738A2" w:rsidRPr="007738A2" w:rsidRDefault="007738A2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:rsidR="0098507D" w:rsidRDefault="0098507D" w:rsidP="0056412D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:rsidR="004F2346" w:rsidRPr="007738A2" w:rsidRDefault="007738A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 w:rsidR="004F2346"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:rsidR="004F2346" w:rsidRP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14"/>
      <w:headerReference w:type="default" r:id="rId15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B3B" w:rsidRDefault="00F27B3B">
      <w:r>
        <w:separator/>
      </w:r>
    </w:p>
  </w:endnote>
  <w:endnote w:type="continuationSeparator" w:id="0">
    <w:p w:rsidR="00F27B3B" w:rsidRDefault="00F27B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Default="00421A63">
    <w:pPr>
      <w:spacing w:line="20" w:lineRule="exact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Default="00421A63">
    <w:pPr>
      <w:pStyle w:val="Peu"/>
      <w:spacing w:line="20" w:lineRule="exact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B3B" w:rsidRDefault="00F27B3B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F27B3B" w:rsidRDefault="00F27B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Pr="00FD473C" w:rsidRDefault="00195640">
    <w:pPr>
      <w:pStyle w:val="Capalera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Default="00421A63">
    <w:pPr>
      <w:pStyle w:val="Capalera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fldSimple w:instr="PAGE">
      <w:r>
        <w:rPr>
          <w:noProof/>
        </w:rPr>
        <w:t>3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Pr="00FD473C" w:rsidRDefault="00761949">
    <w:pPr>
      <w:pStyle w:val="Capalera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195640">
      <w:fldChar w:fldCharType="begin"/>
    </w:r>
    <w:r w:rsidR="00EC5AE2" w:rsidRPr="00FD473C">
      <w:rPr>
        <w:lang w:val="es-ES"/>
      </w:rPr>
      <w:instrText xml:space="preserve"> PAGE </w:instrText>
    </w:r>
    <w:r w:rsidR="00195640">
      <w:fldChar w:fldCharType="separate"/>
    </w:r>
    <w:r w:rsidR="00445048">
      <w:rPr>
        <w:noProof/>
        <w:lang w:val="es-ES"/>
      </w:rPr>
      <w:t>1</w:t>
    </w:r>
    <w:r w:rsidR="00195640">
      <w:fldChar w:fldCharType="end"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B17" w:rsidRPr="007738A2" w:rsidRDefault="00195640">
    <w:pPr>
      <w:pStyle w:val="Capalera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445048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B17" w:rsidRDefault="0098507D">
    <w:pPr>
      <w:pStyle w:val="Capalera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rPr>
        <w:lang w:val="ca-ES"/>
      </w:rPr>
      <w:t>títol</w:t>
    </w:r>
    <w:r w:rsidR="007025D4">
      <w:rPr>
        <w:lang w:val="ca-ES"/>
      </w:rPr>
      <w:t xml:space="preserve"> TREBALL</w:t>
    </w:r>
    <w:r>
      <w:rPr>
        <w:lang w:val="ca-ES"/>
      </w:rPr>
      <w:t xml:space="preserve"> (abreUJAT si É</w:t>
    </w:r>
    <w:r w:rsidRPr="007738A2">
      <w:rPr>
        <w:lang w:val="ca-ES"/>
      </w:rPr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fldSimple w:instr="PAGE">
      <w:r w:rsidR="00445048">
        <w:rPr>
          <w:noProof/>
        </w:rPr>
        <w:t>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7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8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4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6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7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2"/>
  </w:num>
  <w:num w:numId="5">
    <w:abstractNumId w:val="35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3"/>
  </w:num>
  <w:num w:numId="1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8"/>
  </w:num>
  <w:num w:numId="18">
    <w:abstractNumId w:val="24"/>
  </w:num>
  <w:num w:numId="19">
    <w:abstractNumId w:val="36"/>
  </w:num>
  <w:num w:numId="20">
    <w:abstractNumId w:val="13"/>
  </w:num>
  <w:num w:numId="21">
    <w:abstractNumId w:val="12"/>
  </w:num>
  <w:num w:numId="22">
    <w:abstractNumId w:val="33"/>
  </w:num>
  <w:num w:numId="23">
    <w:abstractNumId w:val="19"/>
  </w:num>
  <w:num w:numId="24">
    <w:abstractNumId w:val="30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7"/>
  </w:num>
  <w:num w:numId="30">
    <w:abstractNumId w:val="26"/>
  </w:num>
  <w:num w:numId="31">
    <w:abstractNumId w:val="21"/>
  </w:num>
  <w:num w:numId="32">
    <w:abstractNumId w:val="29"/>
  </w:num>
  <w:num w:numId="33">
    <w:abstractNumId w:val="31"/>
  </w:num>
  <w:num w:numId="34">
    <w:abstractNumId w:val="6"/>
  </w:num>
  <w:num w:numId="35">
    <w:abstractNumId w:val="7"/>
  </w:num>
  <w:num w:numId="36">
    <w:abstractNumId w:val="14"/>
  </w:num>
  <w:num w:numId="37">
    <w:abstractNumId w:val="32"/>
  </w:num>
  <w:num w:numId="38">
    <w:abstractNumId w:val="27"/>
  </w:num>
  <w:num w:numId="39">
    <w:abstractNumId w:val="3"/>
  </w:num>
  <w:num w:numId="40">
    <w:abstractNumId w:val="34"/>
  </w:num>
  <w:num w:numId="4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intFractionalCharacterWidth/>
  <w:mirrorMargins/>
  <w:hideSpellingErrors/>
  <w:proofState w:spelling="clean" w:grammar="clean"/>
  <w:attachedTemplate r:id="rId1"/>
  <w:linkStyles/>
  <w:stylePaneFormatFilter w:val="3F01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239C"/>
    <w:rsid w:val="00026AD2"/>
    <w:rsid w:val="001144D3"/>
    <w:rsid w:val="00144CE2"/>
    <w:rsid w:val="00177B9E"/>
    <w:rsid w:val="00195640"/>
    <w:rsid w:val="00204C97"/>
    <w:rsid w:val="00235027"/>
    <w:rsid w:val="00250A46"/>
    <w:rsid w:val="002522DF"/>
    <w:rsid w:val="0027695E"/>
    <w:rsid w:val="00277DBD"/>
    <w:rsid w:val="002919EA"/>
    <w:rsid w:val="002C193A"/>
    <w:rsid w:val="002C4E28"/>
    <w:rsid w:val="002D46B5"/>
    <w:rsid w:val="002E799D"/>
    <w:rsid w:val="002F6FA1"/>
    <w:rsid w:val="003104D6"/>
    <w:rsid w:val="003410C8"/>
    <w:rsid w:val="00421A63"/>
    <w:rsid w:val="00445048"/>
    <w:rsid w:val="004750F7"/>
    <w:rsid w:val="004F2346"/>
    <w:rsid w:val="00530970"/>
    <w:rsid w:val="00533F41"/>
    <w:rsid w:val="005348DB"/>
    <w:rsid w:val="00534DB6"/>
    <w:rsid w:val="00537DEA"/>
    <w:rsid w:val="0056412D"/>
    <w:rsid w:val="005C2137"/>
    <w:rsid w:val="005E7E7A"/>
    <w:rsid w:val="00606F3B"/>
    <w:rsid w:val="00613FEE"/>
    <w:rsid w:val="0062115A"/>
    <w:rsid w:val="00656705"/>
    <w:rsid w:val="0069250A"/>
    <w:rsid w:val="007025D4"/>
    <w:rsid w:val="0071239C"/>
    <w:rsid w:val="00724F19"/>
    <w:rsid w:val="0073587B"/>
    <w:rsid w:val="0074172D"/>
    <w:rsid w:val="00753F24"/>
    <w:rsid w:val="00761949"/>
    <w:rsid w:val="007738A2"/>
    <w:rsid w:val="00850C4C"/>
    <w:rsid w:val="00857421"/>
    <w:rsid w:val="00872678"/>
    <w:rsid w:val="00887762"/>
    <w:rsid w:val="00970741"/>
    <w:rsid w:val="00981DD1"/>
    <w:rsid w:val="009848F6"/>
    <w:rsid w:val="0098507D"/>
    <w:rsid w:val="009862E6"/>
    <w:rsid w:val="009A5808"/>
    <w:rsid w:val="009A76B1"/>
    <w:rsid w:val="009B03EB"/>
    <w:rsid w:val="00A062C4"/>
    <w:rsid w:val="00A13D0A"/>
    <w:rsid w:val="00A211B7"/>
    <w:rsid w:val="00A23285"/>
    <w:rsid w:val="00A64BC2"/>
    <w:rsid w:val="00A64EB7"/>
    <w:rsid w:val="00A6626B"/>
    <w:rsid w:val="00A76BBC"/>
    <w:rsid w:val="00A91AE8"/>
    <w:rsid w:val="00AA5503"/>
    <w:rsid w:val="00AB633F"/>
    <w:rsid w:val="00AE0A48"/>
    <w:rsid w:val="00B23D4B"/>
    <w:rsid w:val="00B538EB"/>
    <w:rsid w:val="00BC2A9A"/>
    <w:rsid w:val="00BE684C"/>
    <w:rsid w:val="00BE79A8"/>
    <w:rsid w:val="00BF046C"/>
    <w:rsid w:val="00C14737"/>
    <w:rsid w:val="00C77E0C"/>
    <w:rsid w:val="00C83998"/>
    <w:rsid w:val="00CB5675"/>
    <w:rsid w:val="00D03E03"/>
    <w:rsid w:val="00D546C6"/>
    <w:rsid w:val="00D96813"/>
    <w:rsid w:val="00DD3B3D"/>
    <w:rsid w:val="00DE2722"/>
    <w:rsid w:val="00E12007"/>
    <w:rsid w:val="00E12B17"/>
    <w:rsid w:val="00E21152"/>
    <w:rsid w:val="00E2264A"/>
    <w:rsid w:val="00E30F85"/>
    <w:rsid w:val="00E31571"/>
    <w:rsid w:val="00E36264"/>
    <w:rsid w:val="00E564A9"/>
    <w:rsid w:val="00EC5AE2"/>
    <w:rsid w:val="00F27B3B"/>
    <w:rsid w:val="00F63011"/>
    <w:rsid w:val="00F964F4"/>
    <w:rsid w:val="00FD274D"/>
    <w:rsid w:val="00FD473C"/>
    <w:rsid w:val="00FE70E1"/>
    <w:rsid w:val="00FF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ol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ol2">
    <w:name w:val="heading 2"/>
    <w:basedOn w:val="Ttol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ol3">
    <w:name w:val="heading 3"/>
    <w:basedOn w:val="Ttol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ol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ernciadenotaapeudepgina">
    <w:name w:val="footnote reference"/>
    <w:semiHidden/>
    <w:rsid w:val="0073587B"/>
    <w:rPr>
      <w:position w:val="0"/>
      <w:vertAlign w:val="superscript"/>
    </w:rPr>
  </w:style>
  <w:style w:type="paragraph" w:styleId="Textdenotaapeudepgina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Capalera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Tipusdelletraperdefectedelpargraf"/>
    <w:rsid w:val="0073587B"/>
    <w:rPr>
      <w:rFonts w:ascii="Helvetica Condensed" w:hAnsi="Helvetica Condensed"/>
      <w:color w:val="008000"/>
      <w:sz w:val="18"/>
    </w:rPr>
  </w:style>
  <w:style w:type="paragraph" w:styleId="Peu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ol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Tipusdelletraperdefectedelpargraf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ol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denotaapeudepgina"/>
    <w:rsid w:val="0073587B"/>
    <w:pPr>
      <w:framePr w:wrap="notBeside"/>
    </w:pPr>
  </w:style>
  <w:style w:type="character" w:customStyle="1" w:styleId="Footnotereferenceto">
    <w:name w:val="Footnote (reference to)"/>
    <w:basedOn w:val="Refernciadenotaapeudepgina"/>
    <w:rsid w:val="0073587B"/>
    <w:rPr>
      <w:color w:val="008000"/>
      <w:position w:val="-2"/>
      <w:sz w:val="25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Tipusdelletraperdefectedelpargraf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ol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Enlla">
    <w:name w:val="Hyperlink"/>
    <w:basedOn w:val="Tipusdelletraperdefectedelpargraf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Enllavisitat">
    <w:name w:val="FollowedHyperlink"/>
    <w:basedOn w:val="Tipusdelletraperdefectedelpargraf"/>
    <w:rsid w:val="0073587B"/>
    <w:rPr>
      <w:color w:val="800080"/>
      <w:u w:val="single"/>
    </w:rPr>
  </w:style>
  <w:style w:type="character" w:styleId="Textennegreta">
    <w:name w:val="Strong"/>
    <w:basedOn w:val="Tipusdelletraperdefectedelpargraf"/>
    <w:qFormat/>
    <w:rsid w:val="0073587B"/>
    <w:rPr>
      <w:b/>
      <w:bCs/>
    </w:rPr>
  </w:style>
  <w:style w:type="character" w:styleId="Refernciadecomentari">
    <w:name w:val="annotation reference"/>
    <w:basedOn w:val="Tipusdelletraperdefectedelpargraf"/>
    <w:rsid w:val="00887762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887762"/>
    <w:rPr>
      <w:sz w:val="20"/>
    </w:rPr>
  </w:style>
  <w:style w:type="character" w:customStyle="1" w:styleId="TextdecomentariCar">
    <w:name w:val="Text de comentari Car"/>
    <w:basedOn w:val="Tipusdelletraperdefectedelpargraf"/>
    <w:link w:val="Textdecomentari"/>
    <w:rsid w:val="00887762"/>
    <w:rPr>
      <w:rFonts w:ascii="Palatino" w:hAnsi="Palatino"/>
      <w:kern w:val="16"/>
    </w:rPr>
  </w:style>
  <w:style w:type="paragraph" w:styleId="Temadelcomentari">
    <w:name w:val="annotation subject"/>
    <w:basedOn w:val="Textdecomentari"/>
    <w:next w:val="Textdecomentari"/>
    <w:link w:val="TemadelcomentariCar"/>
    <w:rsid w:val="00887762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887762"/>
    <w:rPr>
      <w:b/>
      <w:bCs/>
    </w:rPr>
  </w:style>
  <w:style w:type="paragraph" w:styleId="Revisi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deglobus">
    <w:name w:val="Balloon Text"/>
    <w:basedOn w:val="Normal"/>
    <w:link w:val="Textdeglobus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rsid w:val="00887762"/>
    <w:rPr>
      <w:rFonts w:ascii="Tahoma" w:hAnsi="Tahoma" w:cs="Tahoma"/>
      <w:kern w:val="16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40A5D-AE58-47A5-AFC6-DCA57C130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269</TotalTime>
  <Pages>3</Pages>
  <Words>1282</Words>
  <Characters>7309</Characters>
  <Application>Microsoft Office Word</Application>
  <DocSecurity>0</DocSecurity>
  <Lines>60</Lines>
  <Paragraphs>17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8574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Jordi Pons</cp:lastModifiedBy>
  <cp:revision>48</cp:revision>
  <cp:lastPrinted>2013-11-28T11:41:00Z</cp:lastPrinted>
  <dcterms:created xsi:type="dcterms:W3CDTF">2012-11-09T22:24:00Z</dcterms:created>
  <dcterms:modified xsi:type="dcterms:W3CDTF">2018-09-10T13:06:00Z</dcterms:modified>
</cp:coreProperties>
</file>